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Pr="0040759C" w:rsidRDefault="007E5AFA">
      <w:pPr>
        <w:pStyle w:val="Ttulo"/>
        <w:rPr>
          <w:lang w:val="pt-BR"/>
        </w:rPr>
      </w:pPr>
      <w:sdt>
        <w:sdtPr>
          <w:rPr>
            <w:lang w:val="pt-BR"/>
          </w:rPr>
          <w:alias w:val="Insira seu nome:"/>
          <w:tag w:val=""/>
          <w:id w:val="-328297061"/>
          <w:placeholder>
            <w:docPart w:val="6ADC4BCABB184BE6ABA73754AC5814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0002C">
            <w:rPr>
              <w:lang w:val="pt-BR"/>
            </w:rPr>
            <w:t>José Carlos da Silva</w:t>
          </w:r>
        </w:sdtContent>
      </w:sdt>
    </w:p>
    <w:p w:rsidR="00394A6D" w:rsidRDefault="0010002C">
      <w:pPr>
        <w:rPr>
          <w:lang w:val="pt-BR"/>
        </w:rPr>
      </w:pPr>
      <w:r>
        <w:rPr>
          <w:lang w:val="pt-BR"/>
        </w:rPr>
        <w:t>Nacionalidade brasileira, solteiro, 20 anos</w:t>
      </w:r>
      <w:r>
        <w:rPr>
          <w:lang w:val="pt-BR"/>
        </w:rPr>
        <w:br/>
        <w:t>Rua Tiradentes, 100 - Centro – Viradouro/SP</w:t>
      </w:r>
      <w:r>
        <w:rPr>
          <w:lang w:val="pt-BR"/>
        </w:rPr>
        <w:br/>
        <w:t>(17) 9999-1000 / (17) 3300-0000</w:t>
      </w:r>
      <w:r>
        <w:rPr>
          <w:lang w:val="pt-BR"/>
        </w:rPr>
        <w:br/>
      </w:r>
      <w:hyperlink r:id="rId7" w:history="1">
        <w:r w:rsidRPr="009A2D9F">
          <w:rPr>
            <w:rStyle w:val="Hyperlink"/>
            <w:lang w:val="pt-BR"/>
          </w:rPr>
          <w:t>josecarlosdasilva@email.com</w:t>
        </w:r>
      </w:hyperlink>
    </w:p>
    <w:p w:rsidR="00394A6D" w:rsidRPr="0040759C" w:rsidRDefault="007E5AFA">
      <w:pPr>
        <w:pStyle w:val="Ttulo1"/>
        <w:rPr>
          <w:lang w:val="pt-BR"/>
        </w:rPr>
      </w:pPr>
      <w:sdt>
        <w:sdtPr>
          <w:rPr>
            <w:lang w:val="pt-BR"/>
          </w:rPr>
          <w:alias w:val="Objetivo:"/>
          <w:tag w:val="Objetivo:"/>
          <w:id w:val="-736782104"/>
          <w:placeholder>
            <w:docPart w:val="57D526F9AFE84DD582AF715ADAA46F8D"/>
          </w:placeholder>
          <w:temporary/>
          <w:showingPlcHdr/>
          <w15:appearance w15:val="hidden"/>
        </w:sdtPr>
        <w:sdtEndPr/>
        <w:sdtContent>
          <w:r w:rsidR="007D00B3" w:rsidRPr="0040759C">
            <w:rPr>
              <w:lang w:val="pt-BR" w:bidi="pt-BR"/>
            </w:rPr>
            <w:t>Objetivo</w:t>
          </w:r>
        </w:sdtContent>
      </w:sdt>
      <w:r w:rsidR="00D53D2A">
        <w:rPr>
          <w:lang w:val="pt-BR"/>
        </w:rPr>
        <w:br/>
      </w:r>
    </w:p>
    <w:p w:rsidR="00394A6D" w:rsidRPr="0040759C" w:rsidRDefault="0010002C" w:rsidP="00DD4208">
      <w:pPr>
        <w:pStyle w:val="Commarcadores"/>
        <w:rPr>
          <w:lang w:val="pt-BR"/>
        </w:rPr>
      </w:pPr>
      <w:r>
        <w:rPr>
          <w:lang w:val="pt-BR"/>
        </w:rPr>
        <w:t>Suporte técnico de informática</w:t>
      </w:r>
    </w:p>
    <w:p w:rsidR="00394A6D" w:rsidRPr="0040759C" w:rsidRDefault="007E5AFA">
      <w:pPr>
        <w:pStyle w:val="Ttulo1"/>
        <w:rPr>
          <w:lang w:val="pt-BR"/>
        </w:rPr>
      </w:pPr>
      <w:sdt>
        <w:sdtPr>
          <w:rPr>
            <w:lang w:val="pt-BR"/>
          </w:rPr>
          <w:alias w:val="Formação:"/>
          <w:tag w:val="Escolaridade:"/>
          <w:id w:val="1513793667"/>
          <w:placeholder>
            <w:docPart w:val="3F4F729574354DF690C986BA3B8CFC25"/>
          </w:placeholder>
          <w:temporary/>
          <w:showingPlcHdr/>
          <w15:appearance w15:val="hidden"/>
        </w:sdtPr>
        <w:sdtEndPr/>
        <w:sdtContent>
          <w:r w:rsidR="007D00B3" w:rsidRPr="0040759C">
            <w:rPr>
              <w:lang w:val="pt-BR" w:bidi="pt-BR"/>
            </w:rPr>
            <w:t>Formação</w:t>
          </w:r>
        </w:sdtContent>
      </w:sdt>
      <w:r w:rsidR="00D53D2A">
        <w:rPr>
          <w:lang w:val="pt-BR"/>
        </w:rPr>
        <w:br/>
      </w:r>
    </w:p>
    <w:p w:rsidR="0010002C" w:rsidRDefault="0010002C" w:rsidP="0010010F">
      <w:pPr>
        <w:pStyle w:val="Commarcadores"/>
        <w:numPr>
          <w:ilvl w:val="0"/>
          <w:numId w:val="18"/>
        </w:numPr>
        <w:rPr>
          <w:lang w:val="pt-BR"/>
        </w:rPr>
      </w:pPr>
      <w:r w:rsidRPr="0010002C">
        <w:rPr>
          <w:lang w:val="pt-BR"/>
        </w:rPr>
        <w:t xml:space="preserve">Técnico em Informática </w:t>
      </w:r>
      <w:r>
        <w:rPr>
          <w:lang w:val="pt-BR"/>
        </w:rPr>
        <w:t>–</w:t>
      </w:r>
      <w:r w:rsidRPr="0010002C">
        <w:rPr>
          <w:lang w:val="pt-BR"/>
        </w:rPr>
        <w:t xml:space="preserve"> </w:t>
      </w:r>
      <w:r>
        <w:rPr>
          <w:lang w:val="pt-BR"/>
        </w:rPr>
        <w:t xml:space="preserve">ETEC Prof. </w:t>
      </w:r>
      <w:proofErr w:type="spellStart"/>
      <w:r>
        <w:rPr>
          <w:lang w:val="pt-BR"/>
        </w:rPr>
        <w:t>Idio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Zucchi</w:t>
      </w:r>
      <w:proofErr w:type="spellEnd"/>
      <w:r>
        <w:rPr>
          <w:lang w:val="pt-BR"/>
        </w:rPr>
        <w:br/>
        <w:t>Conclusão: 2017</w:t>
      </w:r>
      <w:r>
        <w:rPr>
          <w:lang w:val="pt-BR"/>
        </w:rPr>
        <w:br/>
      </w:r>
    </w:p>
    <w:p w:rsidR="0010002C" w:rsidRDefault="0010002C" w:rsidP="0010010F">
      <w:pPr>
        <w:pStyle w:val="Commarcadores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Ensino médio – ETEC Prof. </w:t>
      </w:r>
      <w:proofErr w:type="spellStart"/>
      <w:r>
        <w:rPr>
          <w:lang w:val="pt-BR"/>
        </w:rPr>
        <w:t>Idio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Zucchi</w:t>
      </w:r>
      <w:proofErr w:type="spellEnd"/>
      <w:r>
        <w:rPr>
          <w:lang w:val="pt-BR"/>
        </w:rPr>
        <w:br/>
      </w:r>
      <w:bookmarkStart w:id="0" w:name="_GoBack"/>
      <w:r>
        <w:rPr>
          <w:lang w:val="pt-BR"/>
        </w:rPr>
        <w:t>Conclusão: 2015</w:t>
      </w:r>
    </w:p>
    <w:bookmarkEnd w:id="0"/>
    <w:p w:rsidR="00394A6D" w:rsidRPr="0040759C" w:rsidRDefault="0010002C">
      <w:pPr>
        <w:pStyle w:val="Ttulo1"/>
        <w:rPr>
          <w:lang w:val="pt-BR"/>
        </w:rPr>
      </w:pPr>
      <w:r>
        <w:rPr>
          <w:lang w:val="pt-BR"/>
        </w:rPr>
        <w:t>Idioma</w:t>
      </w:r>
      <w:r w:rsidR="00D53D2A">
        <w:rPr>
          <w:lang w:val="pt-BR"/>
        </w:rPr>
        <w:br/>
      </w:r>
    </w:p>
    <w:p w:rsidR="0010002C" w:rsidRPr="0010002C" w:rsidRDefault="0010002C" w:rsidP="00CD5486">
      <w:pPr>
        <w:pStyle w:val="Commarcadores"/>
        <w:numPr>
          <w:ilvl w:val="0"/>
          <w:numId w:val="18"/>
        </w:numPr>
        <w:rPr>
          <w:lang w:val="pt-BR"/>
        </w:rPr>
      </w:pPr>
      <w:r w:rsidRPr="0010002C">
        <w:rPr>
          <w:lang w:val="pt-BR"/>
        </w:rPr>
        <w:t>Inglês básico</w:t>
      </w:r>
    </w:p>
    <w:p w:rsidR="00394A6D" w:rsidRPr="0040759C" w:rsidRDefault="007E5AFA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1494989950"/>
          <w:placeholder>
            <w:docPart w:val="89A6EE28259444B0B02C5DE576E4B0C9"/>
          </w:placeholder>
          <w:temporary/>
          <w:showingPlcHdr/>
          <w15:appearance w15:val="hidden"/>
        </w:sdtPr>
        <w:sdtEndPr/>
        <w:sdtContent>
          <w:r w:rsidR="007D00B3" w:rsidRPr="0040759C">
            <w:rPr>
              <w:lang w:val="pt-BR" w:bidi="pt-BR"/>
            </w:rPr>
            <w:t>Experiência</w:t>
          </w:r>
        </w:sdtContent>
      </w:sdt>
      <w:r w:rsidR="00B122D5">
        <w:rPr>
          <w:lang w:val="pt-BR"/>
        </w:rPr>
        <w:br/>
      </w:r>
    </w:p>
    <w:p w:rsidR="00394A6D" w:rsidRPr="0040759C" w:rsidRDefault="00D53D2A">
      <w:pPr>
        <w:pStyle w:val="Ttulo2"/>
        <w:rPr>
          <w:lang w:val="pt-BR"/>
        </w:rPr>
      </w:pPr>
      <w:r>
        <w:rPr>
          <w:lang w:val="pt-BR"/>
        </w:rPr>
        <w:t>2015</w:t>
      </w:r>
      <w:r w:rsidR="007D00B3" w:rsidRPr="0040759C">
        <w:rPr>
          <w:lang w:val="pt-BR" w:bidi="pt-BR"/>
        </w:rPr>
        <w:t xml:space="preserve"> – </w:t>
      </w:r>
      <w:r>
        <w:rPr>
          <w:lang w:val="pt-BR"/>
        </w:rPr>
        <w:t>2017 | game lan house e informática</w:t>
      </w:r>
    </w:p>
    <w:p w:rsidR="00D53D2A" w:rsidRDefault="00D53D2A">
      <w:pPr>
        <w:pStyle w:val="Commarcadores"/>
        <w:rPr>
          <w:lang w:val="pt-BR"/>
        </w:rPr>
      </w:pPr>
      <w:r w:rsidRPr="00D53D2A">
        <w:rPr>
          <w:b/>
          <w:lang w:val="pt-BR"/>
        </w:rPr>
        <w:t>Cargo</w:t>
      </w:r>
      <w:r>
        <w:rPr>
          <w:lang w:val="pt-BR"/>
        </w:rPr>
        <w:t>: Técnico em Informática</w:t>
      </w:r>
    </w:p>
    <w:p w:rsidR="00B122D5" w:rsidRDefault="00D53D2A" w:rsidP="00284F91">
      <w:pPr>
        <w:pStyle w:val="Commarcadores"/>
        <w:keepNext/>
        <w:keepLines/>
        <w:spacing w:before="180" w:after="100"/>
        <w:outlineLvl w:val="1"/>
        <w:rPr>
          <w:lang w:val="pt-BR"/>
        </w:rPr>
      </w:pPr>
      <w:r w:rsidRPr="00B122D5">
        <w:rPr>
          <w:b/>
          <w:lang w:val="pt-BR"/>
        </w:rPr>
        <w:t>Atribuições</w:t>
      </w:r>
      <w:r w:rsidRPr="00B122D5">
        <w:rPr>
          <w:lang w:val="pt-BR"/>
        </w:rPr>
        <w:t xml:space="preserve">: </w:t>
      </w:r>
      <w:r w:rsidR="00B122D5" w:rsidRPr="00B122D5">
        <w:rPr>
          <w:lang w:val="pt-BR"/>
        </w:rPr>
        <w:t>Manutenção em computadores, redes e impressoras.</w:t>
      </w:r>
      <w:r w:rsidRPr="00B122D5">
        <w:rPr>
          <w:lang w:val="pt-BR"/>
        </w:rPr>
        <w:t xml:space="preserve"> </w:t>
      </w:r>
      <w:r w:rsidR="00B122D5">
        <w:rPr>
          <w:lang w:val="pt-BR"/>
        </w:rPr>
        <w:t>Atendimento ao cliente.</w:t>
      </w:r>
    </w:p>
    <w:p w:rsidR="00B122D5" w:rsidRDefault="00B122D5" w:rsidP="00B122D5">
      <w:pPr>
        <w:pStyle w:val="Ttulo1"/>
        <w:rPr>
          <w:lang w:val="pt-BR"/>
        </w:rPr>
      </w:pPr>
      <w:r>
        <w:rPr>
          <w:lang w:val="pt-BR"/>
        </w:rPr>
        <w:t>Outras Atividades</w:t>
      </w:r>
    </w:p>
    <w:p w:rsidR="00B122D5" w:rsidRDefault="00B122D5" w:rsidP="00B122D5">
      <w:pPr>
        <w:pStyle w:val="Ttulo1"/>
        <w:rPr>
          <w:lang w:val="pt-BR"/>
        </w:rPr>
      </w:pPr>
    </w:p>
    <w:p w:rsidR="00B122D5" w:rsidRDefault="00B122D5" w:rsidP="00B122D5">
      <w:pPr>
        <w:pStyle w:val="Commarcadores"/>
        <w:rPr>
          <w:lang w:val="pt-BR"/>
        </w:rPr>
      </w:pPr>
      <w:r>
        <w:rPr>
          <w:lang w:val="pt-BR"/>
        </w:rPr>
        <w:t>Curso de Hardware – Senac - 2016</w:t>
      </w:r>
      <w:r>
        <w:rPr>
          <w:lang w:val="pt-BR"/>
        </w:rPr>
        <w:br/>
        <w:t xml:space="preserve">Duração: 3 meses </w:t>
      </w:r>
    </w:p>
    <w:p w:rsidR="00B122D5" w:rsidRDefault="00B122D5" w:rsidP="00B122D5">
      <w:pPr>
        <w:pStyle w:val="Commarcadores"/>
        <w:numPr>
          <w:ilvl w:val="0"/>
          <w:numId w:val="0"/>
        </w:numPr>
        <w:ind w:left="360"/>
        <w:rPr>
          <w:lang w:val="pt-BR"/>
        </w:rPr>
      </w:pPr>
    </w:p>
    <w:p w:rsidR="00B122D5" w:rsidRPr="00B122D5" w:rsidRDefault="00B122D5" w:rsidP="0069420B">
      <w:pPr>
        <w:pStyle w:val="Commarcadores"/>
        <w:rPr>
          <w:lang w:val="pt-BR"/>
        </w:rPr>
      </w:pPr>
      <w:r w:rsidRPr="00B122D5">
        <w:rPr>
          <w:lang w:val="pt-BR"/>
        </w:rPr>
        <w:t xml:space="preserve">Curso de Redes – Senac </w:t>
      </w:r>
      <w:r>
        <w:rPr>
          <w:lang w:val="pt-BR"/>
        </w:rPr>
        <w:t>–</w:t>
      </w:r>
      <w:r w:rsidRPr="00B122D5">
        <w:rPr>
          <w:lang w:val="pt-BR"/>
        </w:rPr>
        <w:t xml:space="preserve"> 2016</w:t>
      </w:r>
      <w:r>
        <w:rPr>
          <w:lang w:val="pt-BR"/>
        </w:rPr>
        <w:br/>
      </w:r>
      <w:r w:rsidRPr="00B122D5">
        <w:rPr>
          <w:lang w:val="pt-BR"/>
        </w:rPr>
        <w:t>Duração: 4 meses</w:t>
      </w:r>
      <w:r w:rsidRPr="00B122D5">
        <w:rPr>
          <w:lang w:val="pt-BR"/>
        </w:rPr>
        <w:br/>
      </w:r>
    </w:p>
    <w:p w:rsidR="00394A6D" w:rsidRPr="0040759C" w:rsidRDefault="00D53D2A" w:rsidP="00B122D5">
      <w:pPr>
        <w:pStyle w:val="Commarcadores"/>
        <w:keepNext/>
        <w:keepLines/>
        <w:numPr>
          <w:ilvl w:val="0"/>
          <w:numId w:val="0"/>
        </w:numPr>
        <w:spacing w:before="180" w:after="100"/>
        <w:ind w:left="360" w:hanging="360"/>
        <w:outlineLvl w:val="1"/>
        <w:rPr>
          <w:lang w:val="pt-BR"/>
        </w:rPr>
      </w:pPr>
      <w:r w:rsidRPr="00B122D5">
        <w:rPr>
          <w:lang w:val="pt-BR"/>
        </w:rPr>
        <w:br/>
      </w:r>
    </w:p>
    <w:sectPr w:rsidR="00394A6D" w:rsidRPr="0040759C" w:rsidSect="0040759C">
      <w:footerReference w:type="default" r:id="rId8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AFA" w:rsidRDefault="007E5AFA">
      <w:pPr>
        <w:spacing w:after="0"/>
      </w:pPr>
      <w:r>
        <w:separator/>
      </w:r>
    </w:p>
  </w:endnote>
  <w:endnote w:type="continuationSeparator" w:id="0">
    <w:p w:rsidR="007E5AFA" w:rsidRDefault="007E5A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10002C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AFA" w:rsidRDefault="007E5AFA">
      <w:pPr>
        <w:spacing w:after="0"/>
      </w:pPr>
      <w:r>
        <w:separator/>
      </w:r>
    </w:p>
  </w:footnote>
  <w:footnote w:type="continuationSeparator" w:id="0">
    <w:p w:rsidR="007E5AFA" w:rsidRDefault="007E5A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2C"/>
    <w:rsid w:val="000837C7"/>
    <w:rsid w:val="0010002C"/>
    <w:rsid w:val="00374627"/>
    <w:rsid w:val="00394A6D"/>
    <w:rsid w:val="003F19B9"/>
    <w:rsid w:val="0040759C"/>
    <w:rsid w:val="004476A1"/>
    <w:rsid w:val="005114E7"/>
    <w:rsid w:val="005E5E55"/>
    <w:rsid w:val="00616068"/>
    <w:rsid w:val="006E401C"/>
    <w:rsid w:val="00717D79"/>
    <w:rsid w:val="0077621B"/>
    <w:rsid w:val="007963CE"/>
    <w:rsid w:val="007D00B3"/>
    <w:rsid w:val="007E5AFA"/>
    <w:rsid w:val="008916B6"/>
    <w:rsid w:val="008E10EB"/>
    <w:rsid w:val="009763C8"/>
    <w:rsid w:val="00A477B3"/>
    <w:rsid w:val="00A8131A"/>
    <w:rsid w:val="00B122D5"/>
    <w:rsid w:val="00B769EE"/>
    <w:rsid w:val="00BD7DE6"/>
    <w:rsid w:val="00C16782"/>
    <w:rsid w:val="00C57E43"/>
    <w:rsid w:val="00C6448B"/>
    <w:rsid w:val="00C72B59"/>
    <w:rsid w:val="00CC75DB"/>
    <w:rsid w:val="00D33143"/>
    <w:rsid w:val="00D53D2A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1134FB"/>
  <w15:chartTrackingRefBased/>
  <w15:docId w15:val="{DA6A8A5A-221A-4AA5-84B5-C3F2562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Ttulo1">
    <w:name w:val="heading 1"/>
    <w:basedOn w:val="Normal"/>
    <w:link w:val="Ttulo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TextodoEspaoReservado">
    <w:name w:val="Placeholder Text"/>
    <w:basedOn w:val="Fontepargpadro"/>
    <w:uiPriority w:val="99"/>
    <w:semiHidden/>
    <w:rsid w:val="008916B6"/>
    <w:rPr>
      <w:color w:val="707070" w:themeColor="accent3" w:themeShade="BF"/>
    </w:rPr>
  </w:style>
  <w:style w:type="paragraph" w:styleId="Commarcadores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/>
    </w:pPr>
    <w:rPr>
      <w:color w:val="141414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141414" w:themeColor="accent1"/>
    </w:rPr>
  </w:style>
  <w:style w:type="character" w:styleId="Refdecomentrio">
    <w:name w:val="annotation reference"/>
    <w:basedOn w:val="Fontepargpadro"/>
    <w:uiPriority w:val="99"/>
    <w:semiHidden/>
    <w:unhideWhenUsed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auto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</w:rPr>
  </w:style>
  <w:style w:type="character" w:customStyle="1" w:styleId="Ttulo1Char">
    <w:name w:val="Título 1 Char"/>
    <w:basedOn w:val="Fontepargpadro"/>
    <w:link w:val="Ttulo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a">
    <w:name w:val="Bibliography"/>
    <w:basedOn w:val="Normal"/>
    <w:next w:val="Normal"/>
    <w:uiPriority w:val="37"/>
    <w:semiHidden/>
    <w:unhideWhenUsed/>
    <w:rsid w:val="00CC75DB"/>
  </w:style>
  <w:style w:type="paragraph" w:styleId="Textoembloco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75D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75DB"/>
  </w:style>
  <w:style w:type="paragraph" w:styleId="Corpodetexto2">
    <w:name w:val="Body Text 2"/>
    <w:basedOn w:val="Normal"/>
    <w:link w:val="Corpodetexto2Char"/>
    <w:uiPriority w:val="99"/>
    <w:semiHidden/>
    <w:unhideWhenUsed/>
    <w:rsid w:val="00CC75D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C75DB"/>
  </w:style>
  <w:style w:type="paragraph" w:styleId="Corpodetexto3">
    <w:name w:val="Body Text 3"/>
    <w:basedOn w:val="Normal"/>
    <w:link w:val="Corpodetexto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C75D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C75DB"/>
    <w:pPr>
      <w:spacing w:after="2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C75DB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75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75DB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C75DB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C75DB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C75D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EncerramentoChar">
    <w:name w:val="Encerramento Char"/>
    <w:basedOn w:val="Fontepargpadro"/>
    <w:link w:val="Encerramento"/>
    <w:uiPriority w:val="2"/>
    <w:semiHidden/>
    <w:rsid w:val="00CC75DB"/>
  </w:style>
  <w:style w:type="table" w:styleId="GradeColorida">
    <w:name w:val="Colorful Grid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aEscura">
    <w:name w:val="Dark List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1"/>
    <w:semiHidden/>
    <w:unhideWhenUsed/>
    <w:qFormat/>
    <w:rsid w:val="00CC75DB"/>
  </w:style>
  <w:style w:type="character" w:customStyle="1" w:styleId="DataChar">
    <w:name w:val="Data Char"/>
    <w:basedOn w:val="Fontepargpadro"/>
    <w:link w:val="Data"/>
    <w:uiPriority w:val="1"/>
    <w:semiHidden/>
    <w:rsid w:val="00CC75DB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75D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C75DB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C75DB"/>
  </w:style>
  <w:style w:type="character" w:styleId="nfase">
    <w:name w:val="Emphasis"/>
    <w:basedOn w:val="Fontepargpadro"/>
    <w:uiPriority w:val="20"/>
    <w:semiHidden/>
    <w:unhideWhenUsed/>
    <w:qFormat/>
    <w:rsid w:val="00CC75D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C75D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C75D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C75DB"/>
    <w:rPr>
      <w:szCs w:val="20"/>
    </w:rPr>
  </w:style>
  <w:style w:type="table" w:styleId="TabeladeGrade1Clara">
    <w:name w:val="Grid Table 1 Light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CC75DB"/>
  </w:style>
  <w:style w:type="paragraph" w:styleId="EndereoHTML">
    <w:name w:val="HTML Address"/>
    <w:basedOn w:val="Normal"/>
    <w:link w:val="EndereoHTML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C75DB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CC75D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C75D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75D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Fontepargpadro"/>
    <w:uiPriority w:val="99"/>
    <w:unhideWhenUsed/>
    <w:rsid w:val="00CC75DB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C75DB"/>
    <w:rPr>
      <w:i/>
      <w:iCs/>
      <w:color w:val="14141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Numerada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C75D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C75DB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C75DB"/>
  </w:style>
  <w:style w:type="character" w:styleId="Nmerodepgina">
    <w:name w:val="page number"/>
    <w:basedOn w:val="Fontepargpadro"/>
    <w:uiPriority w:val="99"/>
    <w:semiHidden/>
    <w:unhideWhenUsed/>
    <w:rsid w:val="00CC75DB"/>
  </w:style>
  <w:style w:type="table" w:styleId="TabelaSimples1">
    <w:name w:val="Plain Table 1"/>
    <w:basedOn w:val="Tabela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C75D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CC75DB"/>
    <w:rPr>
      <w:i/>
      <w:iCs/>
    </w:rPr>
  </w:style>
  <w:style w:type="paragraph" w:styleId="Saudao">
    <w:name w:val="Salutation"/>
    <w:basedOn w:val="Normal"/>
    <w:next w:val="Normal"/>
    <w:link w:val="SaudaoChar"/>
    <w:uiPriority w:val="2"/>
    <w:semiHidden/>
    <w:unhideWhenUsed/>
    <w:qFormat/>
    <w:rsid w:val="00CC75DB"/>
  </w:style>
  <w:style w:type="character" w:customStyle="1" w:styleId="SaudaoChar">
    <w:name w:val="Saudação Char"/>
    <w:basedOn w:val="Fontepargpadro"/>
    <w:link w:val="Saudao"/>
    <w:uiPriority w:val="2"/>
    <w:semiHidden/>
    <w:rsid w:val="00CC75DB"/>
  </w:style>
  <w:style w:type="paragraph" w:styleId="Assinatura">
    <w:name w:val="Signature"/>
    <w:basedOn w:val="Normal"/>
    <w:link w:val="Assinatura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2"/>
    <w:semiHidden/>
    <w:rsid w:val="00CC75DB"/>
  </w:style>
  <w:style w:type="character" w:customStyle="1" w:styleId="SmartHyperlink">
    <w:name w:val="Smart Hyperlink"/>
    <w:basedOn w:val="Fontepargpadro"/>
    <w:uiPriority w:val="99"/>
    <w:semiHidden/>
    <w:unhideWhenUsed/>
    <w:rsid w:val="00CC75DB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CC75DB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ecarlosdasilva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eand\AppData\Roaming\Microsoft\Templates\Curr&#237;culo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DC4BCABB184BE6ABA73754AC5814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8B25F3-FEDE-41E9-B2E9-A087A93D702A}"/>
      </w:docPartPr>
      <w:docPartBody>
        <w:p w:rsidR="00000000" w:rsidRDefault="005958CF">
          <w:pPr>
            <w:pStyle w:val="6ADC4BCABB184BE6ABA73754AC58142F"/>
          </w:pPr>
          <w:r w:rsidRPr="0040759C">
            <w:rPr>
              <w:lang w:bidi="pt-BR"/>
            </w:rPr>
            <w:t>Seu nome</w:t>
          </w:r>
        </w:p>
      </w:docPartBody>
    </w:docPart>
    <w:docPart>
      <w:docPartPr>
        <w:name w:val="57D526F9AFE84DD582AF715ADAA46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53BB5F-24C1-40F8-8E91-F43744A32138}"/>
      </w:docPartPr>
      <w:docPartBody>
        <w:p w:rsidR="00000000" w:rsidRDefault="005958CF">
          <w:pPr>
            <w:pStyle w:val="57D526F9AFE84DD582AF715ADAA46F8D"/>
          </w:pPr>
          <w:r w:rsidRPr="0040759C">
            <w:rPr>
              <w:lang w:bidi="pt-BR"/>
            </w:rPr>
            <w:t>Objetivo</w:t>
          </w:r>
        </w:p>
      </w:docPartBody>
    </w:docPart>
    <w:docPart>
      <w:docPartPr>
        <w:name w:val="3F4F729574354DF690C986BA3B8CFC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C2878-4E47-45F6-9C01-ED2B3D9503DF}"/>
      </w:docPartPr>
      <w:docPartBody>
        <w:p w:rsidR="00000000" w:rsidRDefault="005958CF">
          <w:pPr>
            <w:pStyle w:val="3F4F729574354DF690C986BA3B8CFC25"/>
          </w:pPr>
          <w:r w:rsidRPr="0040759C">
            <w:rPr>
              <w:lang w:bidi="pt-BR"/>
            </w:rPr>
            <w:t>Formação</w:t>
          </w:r>
        </w:p>
      </w:docPartBody>
    </w:docPart>
    <w:docPart>
      <w:docPartPr>
        <w:name w:val="89A6EE28259444B0B02C5DE576E4B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571F7B-BE3C-41EB-96EB-19AEF3CEBC9D}"/>
      </w:docPartPr>
      <w:docPartBody>
        <w:p w:rsidR="00000000" w:rsidRDefault="005958CF">
          <w:pPr>
            <w:pStyle w:val="89A6EE28259444B0B02C5DE576E4B0C9"/>
          </w:pPr>
          <w:r w:rsidRPr="0040759C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17"/>
    <w:rsid w:val="005958CF"/>
    <w:rsid w:val="00ED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DC4BCABB184BE6ABA73754AC58142F">
    <w:name w:val="6ADC4BCABB184BE6ABA73754AC58142F"/>
  </w:style>
  <w:style w:type="paragraph" w:customStyle="1" w:styleId="91B986E9A27C42AEAAAA93C7A582E171">
    <w:name w:val="91B986E9A27C42AEAAAA93C7A582E171"/>
  </w:style>
  <w:style w:type="paragraph" w:customStyle="1" w:styleId="DDD479CEB3B943FA9E330F6E0C5DE2DA">
    <w:name w:val="DDD479CEB3B943FA9E330F6E0C5DE2DA"/>
  </w:style>
  <w:style w:type="paragraph" w:customStyle="1" w:styleId="1432D77657DE411EA52556BF01A35725">
    <w:name w:val="1432D77657DE411EA52556BF01A35725"/>
  </w:style>
  <w:style w:type="paragraph" w:customStyle="1" w:styleId="0277F06480AF4D5AAB7F39C90E797E0F">
    <w:name w:val="0277F06480AF4D5AAB7F39C90E797E0F"/>
  </w:style>
  <w:style w:type="paragraph" w:customStyle="1" w:styleId="57D526F9AFE84DD582AF715ADAA46F8D">
    <w:name w:val="57D526F9AFE84DD582AF715ADAA46F8D"/>
  </w:style>
  <w:style w:type="paragraph" w:customStyle="1" w:styleId="40C95978654F4B50BA37F9ECB455DF2F">
    <w:name w:val="40C95978654F4B50BA37F9ECB455DF2F"/>
  </w:style>
  <w:style w:type="paragraph" w:customStyle="1" w:styleId="3F4F729574354DF690C986BA3B8CFC25">
    <w:name w:val="3F4F729574354DF690C986BA3B8CFC25"/>
  </w:style>
  <w:style w:type="paragraph" w:customStyle="1" w:styleId="FE1D2044D2DD4FCDAC626A18D22C9E60">
    <w:name w:val="FE1D2044D2DD4FCDAC626A18D22C9E60"/>
  </w:style>
  <w:style w:type="paragraph" w:customStyle="1" w:styleId="82548E8B8619460A85D5ADD028A52E3A">
    <w:name w:val="82548E8B8619460A85D5ADD028A52E3A"/>
  </w:style>
  <w:style w:type="paragraph" w:customStyle="1" w:styleId="6C410B8A00144889AC94C03618472458">
    <w:name w:val="6C410B8A00144889AC94C03618472458"/>
  </w:style>
  <w:style w:type="paragraph" w:customStyle="1" w:styleId="E708238D3B584B1780574423D1C0C16C">
    <w:name w:val="E708238D3B584B1780574423D1C0C16C"/>
  </w:style>
  <w:style w:type="paragraph" w:customStyle="1" w:styleId="8337B24BE89A4A5FBA117BDFA29C4CEA">
    <w:name w:val="8337B24BE89A4A5FBA117BDFA29C4CEA"/>
  </w:style>
  <w:style w:type="paragraph" w:customStyle="1" w:styleId="7A6A5CDE64AB42E1B032E7DA188996C3">
    <w:name w:val="7A6A5CDE64AB42E1B032E7DA188996C3"/>
  </w:style>
  <w:style w:type="paragraph" w:customStyle="1" w:styleId="AAE653FF110A409BA3C4B3BE7A7DFC75">
    <w:name w:val="AAE653FF110A409BA3C4B3BE7A7DFC75"/>
  </w:style>
  <w:style w:type="paragraph" w:customStyle="1" w:styleId="BD67D2D1160E4C0890B15B9A1A6598DC">
    <w:name w:val="BD67D2D1160E4C0890B15B9A1A6598DC"/>
  </w:style>
  <w:style w:type="paragraph" w:customStyle="1" w:styleId="6FCFD38859B0477BABADCCA0CCD548EC">
    <w:name w:val="6FCFD38859B0477BABADCCA0CCD548EC"/>
  </w:style>
  <w:style w:type="paragraph" w:customStyle="1" w:styleId="B45FA6ADA7D44516B1163D6B95E9DEE3">
    <w:name w:val="B45FA6ADA7D44516B1163D6B95E9DEE3"/>
  </w:style>
  <w:style w:type="paragraph" w:customStyle="1" w:styleId="2F102F0BAD864E689696351D2F13649D">
    <w:name w:val="2F102F0BAD864E689696351D2F13649D"/>
  </w:style>
  <w:style w:type="paragraph" w:customStyle="1" w:styleId="D8C2629F1994431AAEDCA49FA0782CE6">
    <w:name w:val="D8C2629F1994431AAEDCA49FA0782CE6"/>
  </w:style>
  <w:style w:type="paragraph" w:customStyle="1" w:styleId="EF194B2BBEB44407A92E0B6A654CFC84">
    <w:name w:val="EF194B2BBEB44407A92E0B6A654CFC84"/>
  </w:style>
  <w:style w:type="paragraph" w:customStyle="1" w:styleId="7F1BD0A503E34D3188ABF079EEABA03A">
    <w:name w:val="7F1BD0A503E34D3188ABF079EEABA03A"/>
  </w:style>
  <w:style w:type="paragraph" w:customStyle="1" w:styleId="ED75CC99193F4C63BFB88A7E84B09A0C">
    <w:name w:val="ED75CC99193F4C63BFB88A7E84B09A0C"/>
  </w:style>
  <w:style w:type="paragraph" w:customStyle="1" w:styleId="16D81BC4E1D0463C91B987D3CE2DC7A7">
    <w:name w:val="16D81BC4E1D0463C91B987D3CE2DC7A7"/>
  </w:style>
  <w:style w:type="paragraph" w:customStyle="1" w:styleId="C83504F896C743398D4D34E253086593">
    <w:name w:val="C83504F896C743398D4D34E253086593"/>
  </w:style>
  <w:style w:type="paragraph" w:customStyle="1" w:styleId="3E319F2A4AF740C587AC54D2D4A504BA">
    <w:name w:val="3E319F2A4AF740C587AC54D2D4A504BA"/>
  </w:style>
  <w:style w:type="paragraph" w:customStyle="1" w:styleId="01C02B95591E4E918D1CABEF0F2DF965">
    <w:name w:val="01C02B95591E4E918D1CABEF0F2DF965"/>
  </w:style>
  <w:style w:type="paragraph" w:customStyle="1" w:styleId="38EBA27FBC1C4D208A797B9DA4F39121">
    <w:name w:val="38EBA27FBC1C4D208A797B9DA4F39121"/>
  </w:style>
  <w:style w:type="paragraph" w:customStyle="1" w:styleId="89A6EE28259444B0B02C5DE576E4B0C9">
    <w:name w:val="89A6EE28259444B0B02C5DE576E4B0C9"/>
  </w:style>
  <w:style w:type="paragraph" w:customStyle="1" w:styleId="4037494208E94DC1984AB470910A6D51">
    <w:name w:val="4037494208E94DC1984AB470910A6D51"/>
  </w:style>
  <w:style w:type="paragraph" w:customStyle="1" w:styleId="989DEC8AA85C4BDFADBDE83DF1458DFC">
    <w:name w:val="989DEC8AA85C4BDFADBDE83DF1458DFC"/>
  </w:style>
  <w:style w:type="paragraph" w:customStyle="1" w:styleId="7B097CA792A24607AEFABF5B4AD9609F">
    <w:name w:val="7B097CA792A24607AEFABF5B4AD9609F"/>
  </w:style>
  <w:style w:type="paragraph" w:customStyle="1" w:styleId="852E56C24FB7405495F13EE318FC226E">
    <w:name w:val="852E56C24FB7405495F13EE318FC226E"/>
  </w:style>
  <w:style w:type="paragraph" w:customStyle="1" w:styleId="425567B0A4524EBF8FD0B72CEB91E856">
    <w:name w:val="425567B0A4524EBF8FD0B72CEB91E856"/>
  </w:style>
  <w:style w:type="paragraph" w:customStyle="1" w:styleId="D2123EB76FEB4441924C01065BFE4FD9">
    <w:name w:val="D2123EB76FEB4441924C01065BFE4FD9"/>
  </w:style>
  <w:style w:type="paragraph" w:customStyle="1" w:styleId="BBF3515A83234C1CB8C13B31311EA71D">
    <w:name w:val="BBF3515A83234C1CB8C13B31311EA71D"/>
  </w:style>
  <w:style w:type="paragraph" w:customStyle="1" w:styleId="DDA85A64F18B402284E9A6E66DB271B1">
    <w:name w:val="DDA85A64F18B402284E9A6E66DB271B1"/>
    <w:rsid w:val="00ED0C17"/>
  </w:style>
  <w:style w:type="paragraph" w:customStyle="1" w:styleId="90DEDC01F4BC414F9E7F8C14E72201D9">
    <w:name w:val="90DEDC01F4BC414F9E7F8C14E72201D9"/>
    <w:rsid w:val="00ED0C17"/>
  </w:style>
  <w:style w:type="paragraph" w:customStyle="1" w:styleId="E3BC9935A52C4728B1CE173910609488">
    <w:name w:val="E3BC9935A52C4728B1CE173910609488"/>
    <w:rsid w:val="00ED0C17"/>
  </w:style>
  <w:style w:type="paragraph" w:customStyle="1" w:styleId="E5323DA7442C49C9935C344FAD5B2CD4">
    <w:name w:val="E5323DA7442C49C9935C344FAD5B2CD4"/>
    <w:rsid w:val="00ED0C17"/>
  </w:style>
  <w:style w:type="paragraph" w:customStyle="1" w:styleId="68A8B334AC9248B18D3B29B18FC88357">
    <w:name w:val="68A8B334AC9248B18D3B29B18FC88357"/>
    <w:rsid w:val="00ED0C17"/>
  </w:style>
  <w:style w:type="paragraph" w:customStyle="1" w:styleId="655C49FAC15147FABF587C219CBC5875">
    <w:name w:val="655C49FAC15147FABF587C219CBC5875"/>
    <w:rsid w:val="00ED0C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funcional.dotx</Template>
  <TotalTime>38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dos Santos Ferreira</dc:creator>
  <cp:keywords/>
  <dc:description>José Carlos da Silva</dc:description>
  <cp:lastModifiedBy>Leandro dos Santos Ferreira</cp:lastModifiedBy>
  <cp:revision>1</cp:revision>
  <cp:lastPrinted>2018-10-19T21:16:00Z</cp:lastPrinted>
  <dcterms:created xsi:type="dcterms:W3CDTF">2018-10-19T20:39:00Z</dcterms:created>
  <dcterms:modified xsi:type="dcterms:W3CDTF">2018-10-19T21:17:00Z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